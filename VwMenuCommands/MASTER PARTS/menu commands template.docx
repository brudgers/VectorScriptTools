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D2B" w:rsidRDefault="005D054D" w:rsidP="00513B16">
      <w:r w:rsidRPr="005D054D">
        <w:t>V:\vector Scripts\menu commands\</w:t>
      </w:r>
      <w:r w:rsidR="00DA7AE4">
        <w:fldChar w:fldCharType="begin"/>
      </w:r>
      <w:r w:rsidR="00252D2B">
        <w:instrText xml:space="preserve"> MERGEFIELD function_name </w:instrText>
      </w:r>
      <w:r w:rsidR="00DA7AE4">
        <w:fldChar w:fldCharType="separate"/>
      </w:r>
      <w:r w:rsidR="00AA371F">
        <w:rPr>
          <w:noProof/>
        </w:rPr>
        <w:t>«function_name»</w:t>
      </w:r>
      <w:r w:rsidR="00DA7AE4">
        <w:fldChar w:fldCharType="end"/>
      </w:r>
      <w:r w:rsidR="00252D2B">
        <w:t>.txt</w:t>
      </w:r>
    </w:p>
    <w:p w:rsidR="00513B16" w:rsidRDefault="00513B16" w:rsidP="00513B16">
      <w:r>
        <w:t xml:space="preserve">PROCEDURE </w:t>
      </w:r>
      <w:proofErr w:type="spellStart"/>
      <w:r>
        <w:t>menu_</w:t>
      </w:r>
      <w:proofErr w:type="spellEnd"/>
      <w:r w:rsidR="00DA7AE4">
        <w:fldChar w:fldCharType="begin"/>
      </w:r>
      <w:r>
        <w:instrText xml:space="preserve"> MERGEFIELD function_name </w:instrText>
      </w:r>
      <w:r w:rsidR="00DA7AE4">
        <w:fldChar w:fldCharType="separate"/>
      </w:r>
      <w:r w:rsidR="00AA371F">
        <w:rPr>
          <w:noProof/>
        </w:rPr>
        <w:t>«function_name»</w:t>
      </w:r>
      <w:r w:rsidR="00DA7AE4">
        <w:fldChar w:fldCharType="end"/>
      </w:r>
      <w:r>
        <w:t>;</w:t>
      </w:r>
    </w:p>
    <w:p w:rsidR="00513B16" w:rsidRDefault="00513B16" w:rsidP="00252D2B">
      <w:pPr>
        <w:outlineLvl w:val="0"/>
      </w:pPr>
      <w:r>
        <w:t>BEGIN</w:t>
      </w:r>
    </w:p>
    <w:p w:rsidR="00513B16" w:rsidRDefault="00513B16" w:rsidP="00513B16">
      <w:r>
        <w:tab/>
      </w:r>
      <w:proofErr w:type="spellStart"/>
      <w:r>
        <w:t>DoMenuTextByName</w:t>
      </w:r>
      <w:proofErr w:type="spellEnd"/>
      <w:r>
        <w:t xml:space="preserve"> ('</w:t>
      </w:r>
      <w:fldSimple w:instr=" MERGEFIELD menu_command ">
        <w:r w:rsidR="00AA371F">
          <w:rPr>
            <w:noProof/>
          </w:rPr>
          <w:t>«menu_command»</w:t>
        </w:r>
      </w:fldSimple>
      <w:proofErr w:type="spellStart"/>
      <w:r>
        <w:t>'</w:t>
      </w:r>
      <w:proofErr w:type="gramStart"/>
      <w:r>
        <w:t>,</w:t>
      </w:r>
      <w:proofErr w:type="spellEnd"/>
      <w:proofErr w:type="gramEnd"/>
      <w:r w:rsidR="00DA7AE4">
        <w:fldChar w:fldCharType="begin"/>
      </w:r>
      <w:r>
        <w:instrText xml:space="preserve"> MERGEFIELD value </w:instrText>
      </w:r>
      <w:r w:rsidR="00DA7AE4">
        <w:fldChar w:fldCharType="separate"/>
      </w:r>
      <w:r w:rsidR="00AA371F">
        <w:rPr>
          <w:noProof/>
        </w:rPr>
        <w:t>«value»</w:t>
      </w:r>
      <w:r w:rsidR="00DA7AE4">
        <w:fldChar w:fldCharType="end"/>
      </w:r>
      <w:r>
        <w:t>);</w:t>
      </w:r>
    </w:p>
    <w:p w:rsidR="00513B16" w:rsidRDefault="00513B16" w:rsidP="00252D2B">
      <w:pPr>
        <w:outlineLvl w:val="0"/>
      </w:pPr>
      <w:r>
        <w:t>END;</w:t>
      </w:r>
    </w:p>
    <w:p w:rsidR="005954EF" w:rsidRDefault="00513B16" w:rsidP="00513B16">
      <w:r>
        <w:t>RUN (</w:t>
      </w:r>
      <w:proofErr w:type="spellStart"/>
      <w:r>
        <w:t>menu_</w:t>
      </w:r>
      <w:proofErr w:type="spellEnd"/>
      <w:fldSimple w:instr=" MERGEFIELD function_name ">
        <w:r w:rsidR="00AA371F">
          <w:rPr>
            <w:noProof/>
          </w:rPr>
          <w:t>«function_name»</w:t>
        </w:r>
      </w:fldSimple>
      <w:r>
        <w:t>);</w:t>
      </w:r>
    </w:p>
    <w:p w:rsidR="006807C2" w:rsidRPr="005954EF" w:rsidRDefault="006807C2" w:rsidP="005954EF">
      <w:pPr>
        <w:tabs>
          <w:tab w:val="left" w:pos="1290"/>
        </w:tabs>
      </w:pPr>
    </w:p>
    <w:sectPr w:rsidR="006807C2" w:rsidRPr="005954EF" w:rsidSect="0050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2D9" w:rsidRDefault="00EF12D9" w:rsidP="006B5395">
      <w:pPr>
        <w:spacing w:after="0" w:line="240" w:lineRule="auto"/>
      </w:pPr>
      <w:r>
        <w:separator/>
      </w:r>
    </w:p>
  </w:endnote>
  <w:endnote w:type="continuationSeparator" w:id="0">
    <w:p w:rsidR="00EF12D9" w:rsidRDefault="00EF12D9" w:rsidP="006B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2D9" w:rsidRDefault="00EF12D9" w:rsidP="006B5395">
      <w:pPr>
        <w:spacing w:after="0" w:line="240" w:lineRule="auto"/>
      </w:pPr>
      <w:r>
        <w:separator/>
      </w:r>
    </w:p>
  </w:footnote>
  <w:footnote w:type="continuationSeparator" w:id="0">
    <w:p w:rsidR="00EF12D9" w:rsidRDefault="00EF12D9" w:rsidP="006B5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02B34"/>
    <w:multiLevelType w:val="hybridMultilevel"/>
    <w:tmpl w:val="692AFE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56398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inorHAnsi" w:hAnsiTheme="minorHAns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inorHAnsi" w:hAnsiTheme="minorHAnsi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Theme="minorHAnsi" w:hAnsiTheme="minorHAnsi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Theme="minorHAnsi" w:hAnsiTheme="minorHAnsi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Theme="minorHAnsi" w:hAnsiTheme="minorHAnsi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Theme="minorHAnsi" w:hAnsiTheme="minorHAnsi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Theme="minorHAnsi" w:hAnsiTheme="minorHAnsi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Documents and Settings\All Users\Documents\00vectorworks user folder\vector Scripts\merge tools\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MENU CONSTANTS$'`"/>
    <w:dataSource r:id="rId2"/>
    <w:activeRecord w:val="131"/>
    <w:odso>
      <w:udl w:val="Provider=Microsoft.ACE.OLEDB.12.0;User ID=Admin;Data Source=C:\Documents and Settings\All Users\Documents\00vectorworks user folder\vector Scripts\merge tools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MENU CONSTANTS$'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7B2"/>
    <w:rsid w:val="000977B2"/>
    <w:rsid w:val="000D0DC2"/>
    <w:rsid w:val="001F15F3"/>
    <w:rsid w:val="001F24A9"/>
    <w:rsid w:val="00252D2B"/>
    <w:rsid w:val="00452EA4"/>
    <w:rsid w:val="005062F2"/>
    <w:rsid w:val="0050703C"/>
    <w:rsid w:val="00513B16"/>
    <w:rsid w:val="005954EF"/>
    <w:rsid w:val="00596591"/>
    <w:rsid w:val="005D054D"/>
    <w:rsid w:val="006807C2"/>
    <w:rsid w:val="006B5395"/>
    <w:rsid w:val="00953106"/>
    <w:rsid w:val="009B3F53"/>
    <w:rsid w:val="009B6DE6"/>
    <w:rsid w:val="009B7E47"/>
    <w:rsid w:val="00AA371F"/>
    <w:rsid w:val="00AC0558"/>
    <w:rsid w:val="00AC1671"/>
    <w:rsid w:val="00DA7AE4"/>
    <w:rsid w:val="00EF1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F3"/>
  </w:style>
  <w:style w:type="paragraph" w:styleId="Heading1">
    <w:name w:val="heading 1"/>
    <w:basedOn w:val="Normal"/>
    <w:next w:val="Normal"/>
    <w:link w:val="Heading1Char"/>
    <w:uiPriority w:val="9"/>
    <w:qFormat/>
    <w:rsid w:val="001F15F3"/>
    <w:pPr>
      <w:spacing w:before="480" w:after="0"/>
      <w:ind w:left="-14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5F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5F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5F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5F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5F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5F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5F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5F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B3F5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395"/>
  </w:style>
  <w:style w:type="paragraph" w:styleId="Footer">
    <w:name w:val="footer"/>
    <w:basedOn w:val="Normal"/>
    <w:link w:val="FooterChar"/>
    <w:uiPriority w:val="99"/>
    <w:unhideWhenUsed/>
    <w:rsid w:val="006B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95"/>
  </w:style>
  <w:style w:type="paragraph" w:styleId="Title">
    <w:name w:val="Title"/>
    <w:basedOn w:val="Normal"/>
    <w:next w:val="Normal"/>
    <w:link w:val="TitleChar"/>
    <w:uiPriority w:val="10"/>
    <w:qFormat/>
    <w:rsid w:val="001F15F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5F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5F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F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F15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5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1F15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5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5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5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5F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15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F15F3"/>
    <w:rPr>
      <w:b/>
      <w:bCs/>
    </w:rPr>
  </w:style>
  <w:style w:type="character" w:styleId="Emphasis">
    <w:name w:val="Emphasis"/>
    <w:uiPriority w:val="20"/>
    <w:qFormat/>
    <w:rsid w:val="001F15F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F15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15F3"/>
  </w:style>
  <w:style w:type="paragraph" w:styleId="ListParagraph">
    <w:name w:val="List Paragraph"/>
    <w:basedOn w:val="Normal"/>
    <w:uiPriority w:val="34"/>
    <w:qFormat/>
    <w:rsid w:val="001F15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15F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5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5F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5F3"/>
    <w:rPr>
      <w:b/>
      <w:bCs/>
      <w:i/>
      <w:iCs/>
    </w:rPr>
  </w:style>
  <w:style w:type="character" w:styleId="SubtleEmphasis">
    <w:name w:val="Subtle Emphasis"/>
    <w:uiPriority w:val="19"/>
    <w:qFormat/>
    <w:rsid w:val="001F15F3"/>
    <w:rPr>
      <w:i/>
      <w:iCs/>
    </w:rPr>
  </w:style>
  <w:style w:type="character" w:styleId="IntenseEmphasis">
    <w:name w:val="Intense Emphasis"/>
    <w:uiPriority w:val="21"/>
    <w:qFormat/>
    <w:rsid w:val="001F15F3"/>
    <w:rPr>
      <w:b/>
      <w:bCs/>
    </w:rPr>
  </w:style>
  <w:style w:type="character" w:styleId="SubtleReference">
    <w:name w:val="Subtle Reference"/>
    <w:uiPriority w:val="31"/>
    <w:qFormat/>
    <w:rsid w:val="001F15F3"/>
    <w:rPr>
      <w:smallCaps/>
    </w:rPr>
  </w:style>
  <w:style w:type="character" w:styleId="IntenseReference">
    <w:name w:val="Intense Reference"/>
    <w:uiPriority w:val="32"/>
    <w:qFormat/>
    <w:rsid w:val="001F15F3"/>
    <w:rPr>
      <w:smallCaps/>
      <w:spacing w:val="5"/>
      <w:u w:val="single"/>
    </w:rPr>
  </w:style>
  <w:style w:type="character" w:styleId="BookTitle">
    <w:name w:val="Book Title"/>
    <w:uiPriority w:val="33"/>
    <w:qFormat/>
    <w:rsid w:val="001F15F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5F3"/>
    <w:pPr>
      <w:outlineLvl w:val="9"/>
    </w:pPr>
  </w:style>
  <w:style w:type="paragraph" w:customStyle="1" w:styleId="ChapterIntroduction">
    <w:name w:val="Chapter Introduction"/>
    <w:next w:val="Normal"/>
    <w:link w:val="ChapterIntroductionChar"/>
    <w:qFormat/>
    <w:rsid w:val="001F15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pterIntroductionChar">
    <w:name w:val="Chapter Introduction Char"/>
    <w:basedOn w:val="Heading1Char"/>
    <w:link w:val="ChapterIntroduction"/>
    <w:rsid w:val="001F15F3"/>
    <w:rPr>
      <w:b/>
      <w:bCs/>
    </w:rPr>
  </w:style>
  <w:style w:type="paragraph" w:customStyle="1" w:styleId="ChapterIntroductionText">
    <w:name w:val="Chapter Introduction Text"/>
    <w:basedOn w:val="BodyText"/>
    <w:link w:val="ChapterIntroductionTextChar"/>
    <w:qFormat/>
    <w:rsid w:val="001F15F3"/>
  </w:style>
  <w:style w:type="paragraph" w:styleId="BodyText">
    <w:name w:val="Body Text"/>
    <w:basedOn w:val="Normal"/>
    <w:link w:val="BodyTextChar"/>
    <w:uiPriority w:val="99"/>
    <w:semiHidden/>
    <w:unhideWhenUsed/>
    <w:rsid w:val="001F15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15F3"/>
  </w:style>
  <w:style w:type="character" w:customStyle="1" w:styleId="ChapterIntroductionTextChar">
    <w:name w:val="Chapter Introduction Text Char"/>
    <w:basedOn w:val="BodyTextChar"/>
    <w:link w:val="ChapterIntroductionText"/>
    <w:rsid w:val="001F15F3"/>
  </w:style>
  <w:style w:type="character" w:customStyle="1" w:styleId="Keyword">
    <w:name w:val="Keyword"/>
    <w:basedOn w:val="Heading4Char"/>
    <w:uiPriority w:val="1"/>
    <w:qFormat/>
    <w:rsid w:val="001F15F3"/>
  </w:style>
  <w:style w:type="paragraph" w:customStyle="1" w:styleId="Procedure1">
    <w:name w:val="Procedure 1"/>
    <w:basedOn w:val="Heading2"/>
    <w:next w:val="Normal"/>
    <w:link w:val="Procedure1Char"/>
    <w:qFormat/>
    <w:rsid w:val="001F15F3"/>
    <w:rPr>
      <w:u w:val="single"/>
    </w:rPr>
  </w:style>
  <w:style w:type="character" w:customStyle="1" w:styleId="Procedure1Char">
    <w:name w:val="Procedure 1 Char"/>
    <w:basedOn w:val="Heading2Char"/>
    <w:link w:val="Procedure1"/>
    <w:rsid w:val="001F15F3"/>
    <w:rPr>
      <w:b/>
      <w:bCs/>
      <w:u w:val="single"/>
    </w:rPr>
  </w:style>
  <w:style w:type="paragraph" w:customStyle="1" w:styleId="Procedure2">
    <w:name w:val="Procedure 2"/>
    <w:basedOn w:val="Heading3"/>
    <w:next w:val="Normal"/>
    <w:link w:val="Procedure2Char"/>
    <w:qFormat/>
    <w:rsid w:val="001F15F3"/>
    <w:rPr>
      <w:u w:val="single"/>
    </w:rPr>
  </w:style>
  <w:style w:type="character" w:customStyle="1" w:styleId="Procedure2Char">
    <w:name w:val="Procedure 2 Char"/>
    <w:basedOn w:val="Heading3Char"/>
    <w:link w:val="Procedure2"/>
    <w:rsid w:val="001F15F3"/>
    <w:rPr>
      <w:b/>
      <w:bCs/>
      <w:u w:val="single"/>
    </w:rPr>
  </w:style>
  <w:style w:type="paragraph" w:customStyle="1" w:styleId="Procedure3">
    <w:name w:val="Procedure 3"/>
    <w:basedOn w:val="Heading4"/>
    <w:next w:val="Normal"/>
    <w:link w:val="Procedure3Char"/>
    <w:qFormat/>
    <w:rsid w:val="001F15F3"/>
  </w:style>
  <w:style w:type="character" w:customStyle="1" w:styleId="Procedure3Char">
    <w:name w:val="Procedure 3 Char"/>
    <w:basedOn w:val="Heading4Char"/>
    <w:link w:val="Procedure3"/>
    <w:rsid w:val="001F15F3"/>
    <w:rPr>
      <w:b/>
      <w:bCs/>
      <w:i/>
      <w:iCs/>
    </w:rPr>
  </w:style>
  <w:style w:type="paragraph" w:customStyle="1" w:styleId="Procedure4">
    <w:name w:val="Procedure 4"/>
    <w:basedOn w:val="Heading5"/>
    <w:next w:val="Normal"/>
    <w:link w:val="Procedure4Char"/>
    <w:qFormat/>
    <w:rsid w:val="001F15F3"/>
  </w:style>
  <w:style w:type="character" w:customStyle="1" w:styleId="Procedure4Char">
    <w:name w:val="Procedure 4 Char"/>
    <w:basedOn w:val="Heading5Char"/>
    <w:link w:val="Procedure4"/>
    <w:rsid w:val="001F15F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52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Documents%20and%20Settings\All%20Users\Documents\00vectorworks%20user%20folder\vector%20Scripts\merge%20tools\Book1.xlsx" TargetMode="External"/><Relationship Id="rId2" Type="http://schemas.openxmlformats.org/officeDocument/2006/relationships/mailMergeSource" Target="file:///C:\Documents%20and%20Settings\All%20Users\Documents\00vectorworks%20user%20folder\vector%20Scripts\merge%20tools\Book1.xlsx" TargetMode="External"/><Relationship Id="rId1" Type="http://schemas.openxmlformats.org/officeDocument/2006/relationships/attachedTemplate" Target="file:///C:\Documents%20and%20Settings\Administrator\Application%20Data\Microsoft\Templates\tex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31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Benjamin A. Rudgers, Architect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</dc:creator>
  <cp:keywords/>
  <dc:description/>
  <cp:lastModifiedBy>br</cp:lastModifiedBy>
  <cp:revision>6</cp:revision>
  <cp:lastPrinted>2009-08-15T23:24:00Z</cp:lastPrinted>
  <dcterms:created xsi:type="dcterms:W3CDTF">2009-08-15T22:59:00Z</dcterms:created>
  <dcterms:modified xsi:type="dcterms:W3CDTF">2009-08-16T05:05:00Z</dcterms:modified>
</cp:coreProperties>
</file>