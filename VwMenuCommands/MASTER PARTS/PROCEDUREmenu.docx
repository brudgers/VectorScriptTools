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AA7" w:rsidRDefault="008B2AA7" w:rsidP="00513B16">
      <w:r>
        <w:rPr>
          <w:noProof/>
        </w:rPr>
        <w:t>Add_Surface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Add_Surface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Add Surface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Add_Surface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Align_Objects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Align_Objects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Align Objects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Align_Objects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Align_to_Grid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Align_to_Grid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Align to Grid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Align_to_Grid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Application_Preferences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Application_Preferences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Application Preferences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Application_Preferences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Arc_Smoothing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Arc_Smoothing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Arc Smoothing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Arc_Smoothing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Arrow_Heads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Arrow_Heads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Arrow Heads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Arrow_Heads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Bezier_Spline_Smoothing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Bezier_Spline_Smoothing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Bezier Spline Smoothing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Bezier_Spline_Smoothing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Classes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Classes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Classes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Classes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Clear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Clear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Clear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Clear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Clip_Surface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Clip_Surface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Clip Surface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Clip_Surface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Close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Close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Close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Close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Color_Palette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Color_Palette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Color Palette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Color_Palette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Column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Column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Column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Column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Combine_Into_Surface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Combine_Into_Surface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Combine Into Surface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Combine_Into_Surface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Compose_Curve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Compose_Curve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Compose Curve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Compose_Curve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Convert_Copy_to_Lines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Convert_Copy_to_Lines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Convert Copy to Lines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Convert_Copy_to_Lines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Convert_Copy_to_Polygons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Convert_Copy_to_Polygons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Convert Copy to Polygons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Convert_Copy_to_Polygons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Convert_to_3D_Polys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Convert_to_3D_Polys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Convert to 3D Polys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Convert_to_3D_Polys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Convert_to_Lines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Convert_to_Lines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Convert to Lines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Convert_to_Lines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Convert_to_Mesh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Convert_to_Mesh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Convert to Mesh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Convert_to_Mesh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Convert_To_NURBS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Convert_To_NURBS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Convert To NURBS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Convert_To_NURBS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Convert_to_Polygons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Convert_to_Polygons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Convert to Polygons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Convert_to_Polygons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Copy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Copy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Copy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Copy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Create_Layer_Link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Create_Layer_Link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Create Layer Link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Create_Layer_Link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Create_Plug-in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Create_Plug-in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Create Plug-in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Create_Plug-in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Create_Report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Create_Report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Create Report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Create_Report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Create_Symbol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Create_Symbol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Create Symbol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Create_Symbol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Cubic_Spline_Smoothing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Cubic_Spline_Smoothing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Cubic Spline Smoothing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Cubic_Spline_Smoothing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Custom_RW_Options_Chunk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Custom_RW_Options_Chunk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Custom RW Options Chunk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Custom_RW_Options_Chunk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Custom_Selection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Custom_Selection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Custom Selection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Custom_Selection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Custom_Tool/Attribute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Custom_Tool/Attribute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Custom Tool/Attribute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Custom_Tool/Attribute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Custom_Visibility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Custom_Visibility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Custom Visibility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Custom_Visibility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Cut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Cut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Cut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Cut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Cut_2D_Section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Cut_2D_Section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Cut 2D Section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Cut_2D_Section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Cut_3D_Section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Cut_3D_Section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Cut 3D Section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Cut_3D_Section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Dash_Styles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Dash_Styles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Dash Styles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Dash_Styles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Decompose_Curve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Decompose_Curve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Decompose Curve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Decompose_Curve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Deselect_All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Deselect_All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Deselect All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Deselect_All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Document_Preferences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Document_Preferences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Document Preferences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Document_Preferences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Duplicate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Duplicate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Duplicate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Duplicate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Duplicate_Array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Duplicate_Array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Duplicate Array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Duplicate_Array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Edit_Constraints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Edit_Constraints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Edit Constraints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Edit_Constraints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Export_Database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Export_Database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Export Database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Export_Database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Export_DXF/DWG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Export_DXF/DWG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Export DXF/DWG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Export_DXF/DWG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Export_EPSF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Export_EPSF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Export EPSF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Export_EPSF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Export_Image_File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Export_Image_File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Export Image File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Export_Image_File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Export_PICT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Export_PICT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Export PICT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Export_PICT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Export_Simple_VectorScript_(3D_only)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Export_Simple_VectorScript_(3D_only)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Export Simple VectorScript (3D only)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Export_Simple_VectorScript_(3D_only)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Export_Text_Format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Export_Text_Format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Export Text Format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Export_Text_Format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Export_VRML_Chunk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Export_VRML_Chunk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Export VRML Chunk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Export_VRML_Chunk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Export_Worksheet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Export_Worksheet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Export Worksheet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Export_Worksheet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Extrude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Extrude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Extrude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Extrude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Extrude_and_Edit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Extrude_and_Edit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Extrude and Edit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Extrude_and_Edit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Fit_to_Window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Fit_to_Window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Fit to Window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Fit_to_Window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Flip_Horizontal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Flip_Horizontal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Flip Horizontal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Flip_Horizontal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Flip_Vertical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Flip_Vertical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Flip Vertical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Flip_Vertical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Floor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Floor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Floor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Floor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Format_Text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Format_Text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Format Text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Format_Text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Hatch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Hatch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Hatch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Hatch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Import_DXF/DWG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Import_DXF/DWG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Import DXF/DWG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Import_DXF/DWG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Import_EPSF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Import_EPSF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Import EPSF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Import_EPSF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Import_Image_File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Import_Image_File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Import Image File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Import_Image_File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Import_PICT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Import_PICT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Import PICT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Import_PICT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Import_PICT_as_Picture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Import_PICT_as_Picture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Import PICT as Picture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Import_PICT_as_Picture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Import_Text_Format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Import_Text_Format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Import Text Format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Import_Text_Format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Import_Worksheet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Import_Worksheet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Import Worksheet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Import_Worksheet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Intersect_Surface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Intersect_Surface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Intersect Surface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Intersect_Surface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Layer_Scale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Layer_Scale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Layer Scale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Layer_Scale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Layers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Layers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Layers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Layers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Line_Thickness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Line_Thickness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Line Thickness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Line_Thickness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Link_Text_to_Record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Link_Text_to_Record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Link Text to Record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Link_Text_to_Record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Lock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Lock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Lock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Lock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lower_case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lower_case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lower case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lower_case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Move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Move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Move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Move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Move_3D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Move_3D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Move 3D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Move_3D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Move_Working_Plane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Move_Working_Plane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Move Working Plane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Move_Working_Plane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Multiple_Extrude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Multiple_Extrude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Multiple Extrude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Multiple_Extrude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Multiple_Extrude_and_Edit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Multiple_Extrude_and_Edit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Multiple Extrude and Edit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Multiple_Extrude_and_Edit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New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New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New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New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Next_View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Next_View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Next View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Next_View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No_Smoothing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No_Smoothing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No Smoothing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No_Smoothing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Normal_Scale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Normal_Scale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Normal Scale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Normal_Scale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Open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Open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Open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Open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Page_Setup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Page_Setup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Page Setup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Page_Setup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Paste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Paste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Paste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Paste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Paste_As_Picture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Paste_As_Picture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Paste As Picture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Paste_As_Picture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Paste_In_Place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Paste_In_Place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Paste In Place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Paste_In_Place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Patterns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Patterns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Patterns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Patterns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Previous_Selection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Previous_Selection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Previous Selection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Previous_Selection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Previous_View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Previous_View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Previous View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Previous_View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Print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Print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Print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Print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Properties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Properties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Properties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Properties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Quit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Quit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Quit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Quit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Redo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Redo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Redo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Redo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Revert_To_Saved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Revert_To_Saved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Revert To Saved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Revert_To_Saved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Roof_Face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Roof_Face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Roof Face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Roof_Face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Rotate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Rotate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Rotate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Rotate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Rotate_3D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Rotate_3D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Rotate 3D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Rotate_3D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Rotate_3D_View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Rotate_3D_View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Rotate 3D View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Rotate_3D_View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Rotate_Left_90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Rotate_Left_90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Rotate Left 90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Rotate_Left_90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Rotate_Right_90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Rotate_Right_90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Rotate Right 90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Rotate_Right_90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Rotate_Working_Plane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Rotate_Working_Plane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Rotate Working Plane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Rotate_Working_Plane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Save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Save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Save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Save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Save_As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Save_As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Save As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Save_As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Save_As_Template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Save_As_Template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Save As Template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Save_As_Template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Save_View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Save_View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Save View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Save_View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Scale_Objects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Scale_Objects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Scale Objects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Scale_Objects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Select_All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Select_All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Select All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Select_All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Send_Backward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Send_Backward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Send Backward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Send_Backward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Send_Forward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Send_Forward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Send Forward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Send_Forward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Send_to_Back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Send_to_Back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Send to Back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Send_to_Back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Send_to_Front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Send_to_Front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Send to Front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Send_to_Front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Set_3D_View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Set_3D_View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Set 3D View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Set_3D_View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Set_Grid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Set_Grid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Set Grid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Set_Grid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Set_Layer_Ambient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Set_Layer_Ambient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Set Layer Ambient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Set_Layer_Ambient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Set_Origin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Set_Origin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Set Origin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Set_Origin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Set_Print_Area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Set_Print_Area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Set Print Area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Set_Print_Area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Set_Size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Set_Size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Set Size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Set_Size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Shallow_Symbol_to_Group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Shallow_Symbol_to_Group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Shallow Symbol to Group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Shallow_Symbol_to_Group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Sweep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Sweep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Sweep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Sweep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Sweep_and_Edit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Sweep_and_Edit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Sweep and Edit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Sweep_and_Edit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Symbol_to_Group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Symbol_to_Group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Symbol to Group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Symbol_to_Group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Title_Caps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Title_Caps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Title Caps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Title_Caps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Trace_Bitmap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Trace_Bitmap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Trace Bitmap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Trace_Bitmap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Undo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Undo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Undo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Undo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Units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Units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Units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Units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Unlock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Unlock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Unlock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Unlock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Unrotate_3D_Objects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Unrotate_3D_Objects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Unrotate 3D Objects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Unrotate_3D_Objects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UPPER_CASE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UPPER_CASE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UPPER CASE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UPPER_CASE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Wall_Framer...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Wall_Framer...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Wall Framer...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Wall_Framer...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Default="008B2AA7" w:rsidP="00513B16">
      <w:r>
        <w:rPr>
          <w:noProof/>
        </w:rPr>
        <w:lastRenderedPageBreak/>
        <w:t>Workgroup_References</w:t>
      </w:r>
      <w:r>
        <w:t>.txt</w:t>
      </w:r>
    </w:p>
    <w:p w:rsidR="008B2AA7" w:rsidRDefault="008B2AA7" w:rsidP="00513B16">
      <w:r>
        <w:t>PROCEDURE menu_</w:t>
      </w:r>
      <w:r>
        <w:rPr>
          <w:noProof/>
        </w:rPr>
        <w:t>Workgroup_References</w:t>
      </w:r>
      <w:r>
        <w:t>;</w:t>
      </w:r>
    </w:p>
    <w:p w:rsidR="008B2AA7" w:rsidRDefault="008B2AA7" w:rsidP="00252D2B">
      <w:pPr>
        <w:outlineLvl w:val="0"/>
      </w:pPr>
      <w:r>
        <w:t>BEGIN</w:t>
      </w:r>
    </w:p>
    <w:p w:rsidR="008B2AA7" w:rsidRDefault="008B2AA7" w:rsidP="00513B16">
      <w:r>
        <w:tab/>
        <w:t>DoMenuTextByName ('</w:t>
      </w:r>
      <w:r>
        <w:rPr>
          <w:noProof/>
        </w:rPr>
        <w:t>Workgroup References</w:t>
      </w:r>
      <w:r>
        <w:t>',</w:t>
      </w:r>
      <w:r>
        <w:rPr>
          <w:noProof/>
        </w:rPr>
        <w:t>0</w:t>
      </w:r>
      <w:r>
        <w:t>);</w:t>
      </w:r>
    </w:p>
    <w:p w:rsidR="008B2AA7" w:rsidRDefault="008B2AA7" w:rsidP="00252D2B">
      <w:pPr>
        <w:outlineLvl w:val="0"/>
      </w:pPr>
      <w:r>
        <w:t>END;</w:t>
      </w:r>
    </w:p>
    <w:p w:rsidR="008B2AA7" w:rsidRDefault="008B2AA7" w:rsidP="00513B16">
      <w:r>
        <w:t>RUN (menu_</w:t>
      </w:r>
      <w:r>
        <w:rPr>
          <w:noProof/>
        </w:rPr>
        <w:t>Workgroup_References</w:t>
      </w:r>
      <w:r>
        <w:t>);</w:t>
      </w:r>
    </w:p>
    <w:p w:rsidR="008B2AA7" w:rsidRDefault="008B2AA7" w:rsidP="005954EF">
      <w:pPr>
        <w:tabs>
          <w:tab w:val="left" w:pos="1290"/>
        </w:tabs>
        <w:sectPr w:rsidR="008B2AA7" w:rsidSect="008B2AA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B2AA7" w:rsidRPr="005954EF" w:rsidRDefault="008B2AA7" w:rsidP="005954EF">
      <w:pPr>
        <w:tabs>
          <w:tab w:val="left" w:pos="1290"/>
        </w:tabs>
      </w:pPr>
    </w:p>
    <w:sectPr w:rsidR="008B2AA7" w:rsidRPr="005954EF" w:rsidSect="008B2AA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57A" w:rsidRDefault="008B257A" w:rsidP="006B5395">
      <w:pPr>
        <w:spacing w:after="0" w:line="240" w:lineRule="auto"/>
      </w:pPr>
      <w:r>
        <w:separator/>
      </w:r>
    </w:p>
  </w:endnote>
  <w:endnote w:type="continuationSeparator" w:id="0">
    <w:p w:rsidR="008B257A" w:rsidRDefault="008B257A" w:rsidP="006B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57A" w:rsidRDefault="008B257A" w:rsidP="006B5395">
      <w:pPr>
        <w:spacing w:after="0" w:line="240" w:lineRule="auto"/>
      </w:pPr>
      <w:r>
        <w:separator/>
      </w:r>
    </w:p>
  </w:footnote>
  <w:footnote w:type="continuationSeparator" w:id="0">
    <w:p w:rsidR="008B257A" w:rsidRDefault="008B257A" w:rsidP="006B5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02B34"/>
    <w:multiLevelType w:val="hybridMultilevel"/>
    <w:tmpl w:val="692AF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56398D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inorHAnsi" w:hAnsiTheme="minorHAnsi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Theme="minorHAnsi" w:hAnsiTheme="minorHAnsi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Theme="minorHAnsi" w:hAnsiTheme="minorHAnsi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Theme="minorHAnsi" w:hAnsiTheme="minorHAnsi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Theme="minorHAnsi" w:hAnsiTheme="minorHAnsi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Theme="minorHAnsi" w:hAnsiTheme="minorHAnsi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7B2"/>
    <w:rsid w:val="000977B2"/>
    <w:rsid w:val="000D0DC2"/>
    <w:rsid w:val="001F15F3"/>
    <w:rsid w:val="001F24A9"/>
    <w:rsid w:val="00252D2B"/>
    <w:rsid w:val="00452EA4"/>
    <w:rsid w:val="005062F2"/>
    <w:rsid w:val="0050703C"/>
    <w:rsid w:val="00513B16"/>
    <w:rsid w:val="005954EF"/>
    <w:rsid w:val="00596591"/>
    <w:rsid w:val="006807C2"/>
    <w:rsid w:val="006B5395"/>
    <w:rsid w:val="008B257A"/>
    <w:rsid w:val="008B2AA7"/>
    <w:rsid w:val="00953106"/>
    <w:rsid w:val="009B3F53"/>
    <w:rsid w:val="009B6DE6"/>
    <w:rsid w:val="009B7E47"/>
    <w:rsid w:val="00AC0558"/>
    <w:rsid w:val="00AC1671"/>
    <w:rsid w:val="00EF1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F3"/>
  </w:style>
  <w:style w:type="paragraph" w:styleId="Heading1">
    <w:name w:val="heading 1"/>
    <w:basedOn w:val="Normal"/>
    <w:next w:val="Normal"/>
    <w:link w:val="Heading1Char"/>
    <w:uiPriority w:val="9"/>
    <w:qFormat/>
    <w:rsid w:val="001F15F3"/>
    <w:pPr>
      <w:spacing w:before="480" w:after="0"/>
      <w:ind w:left="-144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5F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5F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5F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5F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5F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5F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5F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5F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B3F53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6B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395"/>
  </w:style>
  <w:style w:type="paragraph" w:styleId="Footer">
    <w:name w:val="footer"/>
    <w:basedOn w:val="Normal"/>
    <w:link w:val="FooterChar"/>
    <w:uiPriority w:val="99"/>
    <w:unhideWhenUsed/>
    <w:rsid w:val="006B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95"/>
  </w:style>
  <w:style w:type="paragraph" w:styleId="Title">
    <w:name w:val="Title"/>
    <w:basedOn w:val="Normal"/>
    <w:next w:val="Normal"/>
    <w:link w:val="TitleChar"/>
    <w:uiPriority w:val="10"/>
    <w:qFormat/>
    <w:rsid w:val="001F15F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5F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1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15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F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F15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5F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1F15F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5F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5F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5F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5F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15F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F15F3"/>
    <w:rPr>
      <w:b/>
      <w:bCs/>
    </w:rPr>
  </w:style>
  <w:style w:type="character" w:styleId="Emphasis">
    <w:name w:val="Emphasis"/>
    <w:uiPriority w:val="20"/>
    <w:qFormat/>
    <w:rsid w:val="001F15F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F15F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15F3"/>
  </w:style>
  <w:style w:type="paragraph" w:styleId="ListParagraph">
    <w:name w:val="List Paragraph"/>
    <w:basedOn w:val="Normal"/>
    <w:uiPriority w:val="34"/>
    <w:qFormat/>
    <w:rsid w:val="001F15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15F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5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5F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5F3"/>
    <w:rPr>
      <w:b/>
      <w:bCs/>
      <w:i/>
      <w:iCs/>
    </w:rPr>
  </w:style>
  <w:style w:type="character" w:styleId="SubtleEmphasis">
    <w:name w:val="Subtle Emphasis"/>
    <w:uiPriority w:val="19"/>
    <w:qFormat/>
    <w:rsid w:val="001F15F3"/>
    <w:rPr>
      <w:i/>
      <w:iCs/>
    </w:rPr>
  </w:style>
  <w:style w:type="character" w:styleId="IntenseEmphasis">
    <w:name w:val="Intense Emphasis"/>
    <w:uiPriority w:val="21"/>
    <w:qFormat/>
    <w:rsid w:val="001F15F3"/>
    <w:rPr>
      <w:b/>
      <w:bCs/>
    </w:rPr>
  </w:style>
  <w:style w:type="character" w:styleId="SubtleReference">
    <w:name w:val="Subtle Reference"/>
    <w:uiPriority w:val="31"/>
    <w:qFormat/>
    <w:rsid w:val="001F15F3"/>
    <w:rPr>
      <w:smallCaps/>
    </w:rPr>
  </w:style>
  <w:style w:type="character" w:styleId="IntenseReference">
    <w:name w:val="Intense Reference"/>
    <w:uiPriority w:val="32"/>
    <w:qFormat/>
    <w:rsid w:val="001F15F3"/>
    <w:rPr>
      <w:smallCaps/>
      <w:spacing w:val="5"/>
      <w:u w:val="single"/>
    </w:rPr>
  </w:style>
  <w:style w:type="character" w:styleId="BookTitle">
    <w:name w:val="Book Title"/>
    <w:uiPriority w:val="33"/>
    <w:qFormat/>
    <w:rsid w:val="001F15F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5F3"/>
    <w:pPr>
      <w:outlineLvl w:val="9"/>
    </w:pPr>
  </w:style>
  <w:style w:type="paragraph" w:customStyle="1" w:styleId="ChapterIntroduction">
    <w:name w:val="Chapter Introduction"/>
    <w:next w:val="Normal"/>
    <w:link w:val="ChapterIntroductionChar"/>
    <w:qFormat/>
    <w:rsid w:val="001F1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pterIntroductionChar">
    <w:name w:val="Chapter Introduction Char"/>
    <w:basedOn w:val="Heading1Char"/>
    <w:link w:val="ChapterIntroduction"/>
    <w:rsid w:val="001F15F3"/>
    <w:rPr>
      <w:b/>
      <w:bCs/>
    </w:rPr>
  </w:style>
  <w:style w:type="paragraph" w:customStyle="1" w:styleId="ChapterIntroductionText">
    <w:name w:val="Chapter Introduction Text"/>
    <w:basedOn w:val="BodyText"/>
    <w:link w:val="ChapterIntroductionTextChar"/>
    <w:qFormat/>
    <w:rsid w:val="001F15F3"/>
  </w:style>
  <w:style w:type="paragraph" w:styleId="BodyText">
    <w:name w:val="Body Text"/>
    <w:basedOn w:val="Normal"/>
    <w:link w:val="BodyTextChar"/>
    <w:uiPriority w:val="99"/>
    <w:semiHidden/>
    <w:unhideWhenUsed/>
    <w:rsid w:val="001F15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15F3"/>
  </w:style>
  <w:style w:type="character" w:customStyle="1" w:styleId="ChapterIntroductionTextChar">
    <w:name w:val="Chapter Introduction Text Char"/>
    <w:basedOn w:val="BodyTextChar"/>
    <w:link w:val="ChapterIntroductionText"/>
    <w:rsid w:val="001F15F3"/>
  </w:style>
  <w:style w:type="character" w:customStyle="1" w:styleId="Keyword">
    <w:name w:val="Keyword"/>
    <w:basedOn w:val="Heading4Char"/>
    <w:uiPriority w:val="1"/>
    <w:qFormat/>
    <w:rsid w:val="001F15F3"/>
  </w:style>
  <w:style w:type="paragraph" w:customStyle="1" w:styleId="Procedure1">
    <w:name w:val="Procedure 1"/>
    <w:basedOn w:val="Heading2"/>
    <w:next w:val="Normal"/>
    <w:link w:val="Procedure1Char"/>
    <w:qFormat/>
    <w:rsid w:val="001F15F3"/>
    <w:rPr>
      <w:u w:val="single"/>
    </w:rPr>
  </w:style>
  <w:style w:type="character" w:customStyle="1" w:styleId="Procedure1Char">
    <w:name w:val="Procedure 1 Char"/>
    <w:basedOn w:val="Heading2Char"/>
    <w:link w:val="Procedure1"/>
    <w:rsid w:val="001F15F3"/>
    <w:rPr>
      <w:b/>
      <w:bCs/>
      <w:u w:val="single"/>
    </w:rPr>
  </w:style>
  <w:style w:type="paragraph" w:customStyle="1" w:styleId="Procedure2">
    <w:name w:val="Procedure 2"/>
    <w:basedOn w:val="Heading3"/>
    <w:next w:val="Normal"/>
    <w:link w:val="Procedure2Char"/>
    <w:qFormat/>
    <w:rsid w:val="001F15F3"/>
    <w:rPr>
      <w:u w:val="single"/>
    </w:rPr>
  </w:style>
  <w:style w:type="character" w:customStyle="1" w:styleId="Procedure2Char">
    <w:name w:val="Procedure 2 Char"/>
    <w:basedOn w:val="Heading3Char"/>
    <w:link w:val="Procedure2"/>
    <w:rsid w:val="001F15F3"/>
    <w:rPr>
      <w:b/>
      <w:bCs/>
      <w:u w:val="single"/>
    </w:rPr>
  </w:style>
  <w:style w:type="paragraph" w:customStyle="1" w:styleId="Procedure3">
    <w:name w:val="Procedure 3"/>
    <w:basedOn w:val="Heading4"/>
    <w:next w:val="Normal"/>
    <w:link w:val="Procedure3Char"/>
    <w:qFormat/>
    <w:rsid w:val="001F15F3"/>
  </w:style>
  <w:style w:type="character" w:customStyle="1" w:styleId="Procedure3Char">
    <w:name w:val="Procedure 3 Char"/>
    <w:basedOn w:val="Heading4Char"/>
    <w:link w:val="Procedure3"/>
    <w:rsid w:val="001F15F3"/>
    <w:rPr>
      <w:b/>
      <w:bCs/>
      <w:i/>
      <w:iCs/>
    </w:rPr>
  </w:style>
  <w:style w:type="paragraph" w:customStyle="1" w:styleId="Procedure4">
    <w:name w:val="Procedure 4"/>
    <w:basedOn w:val="Heading5"/>
    <w:next w:val="Normal"/>
    <w:link w:val="Procedure4Char"/>
    <w:qFormat/>
    <w:rsid w:val="001F15F3"/>
  </w:style>
  <w:style w:type="character" w:customStyle="1" w:styleId="Procedure4Char">
    <w:name w:val="Procedure 4 Char"/>
    <w:basedOn w:val="Heading5Char"/>
    <w:link w:val="Procedure4"/>
    <w:rsid w:val="001F15F3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5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2D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x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1</TotalTime>
  <Pages>131</Pages>
  <Words>2436</Words>
  <Characters>13888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Benjamin A. Rudgers, Architect</Company>
  <LinksUpToDate>false</LinksUpToDate>
  <CharactersWithSpaces>16292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</dc:creator>
  <cp:keywords/>
  <dc:description/>
  <cp:lastModifiedBy>br</cp:lastModifiedBy>
  <cp:revision>1</cp:revision>
  <cp:lastPrinted>2009-08-15T23:24:00Z</cp:lastPrinted>
  <dcterms:created xsi:type="dcterms:W3CDTF">2009-08-16T04:54:00Z</dcterms:created>
  <dcterms:modified xsi:type="dcterms:W3CDTF">2009-08-16T04:55:00Z</dcterms:modified>
</cp:coreProperties>
</file>