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B" w:rsidRDefault="006338A2" w:rsidP="0058234F">
      <w:proofErr w:type="spellStart"/>
      <w:r>
        <w:t>C</w:t>
      </w:r>
      <w:r w:rsidR="00EC011A">
        <w:t>VWAPP</w:t>
      </w:r>
      <w:r>
        <w:t>FOLDER</w:t>
      </w:r>
      <w:r w:rsidR="006833CF">
        <w:t>_</w:t>
      </w:r>
      <w:proofErr w:type="spellEnd"/>
      <w:r w:rsidR="00B45A4D">
        <w:fldChar w:fldCharType="begin"/>
      </w:r>
      <w:r w:rsidR="006833CF">
        <w:instrText xml:space="preserve"> MERGEFIELD Folder_Name </w:instrText>
      </w:r>
      <w:r w:rsidR="00B45A4D">
        <w:fldChar w:fldCharType="separate"/>
      </w:r>
      <w:r w:rsidR="00F1639A">
        <w:rPr>
          <w:noProof/>
        </w:rPr>
        <w:t>«Folder_Name»</w:t>
      </w:r>
      <w:r w:rsidR="00B45A4D">
        <w:fldChar w:fldCharType="end"/>
      </w:r>
      <w:r w:rsidR="00446BF3">
        <w:t xml:space="preserve"> </w:t>
      </w:r>
      <w:r w:rsidR="001B29FB">
        <w:t xml:space="preserve"> </w:t>
      </w:r>
      <w:proofErr w:type="gramStart"/>
      <w:r w:rsidR="001B29FB">
        <w:t xml:space="preserve">= </w:t>
      </w:r>
      <w:r w:rsidR="00446BF3">
        <w:t xml:space="preserve"> </w:t>
      </w:r>
      <w:proofErr w:type="gramEnd"/>
      <w:r w:rsidR="00B45A4D">
        <w:fldChar w:fldCharType="begin"/>
      </w:r>
      <w:r w:rsidR="001B29FB">
        <w:instrText xml:space="preserve"> MERGEFIELD vectorworks </w:instrText>
      </w:r>
      <w:r w:rsidR="00B45A4D">
        <w:fldChar w:fldCharType="separate"/>
      </w:r>
      <w:r w:rsidR="00F1639A">
        <w:rPr>
          <w:noProof/>
        </w:rPr>
        <w:t>«vectorworks»</w:t>
      </w:r>
      <w:r w:rsidR="00B45A4D">
        <w:fldChar w:fldCharType="end"/>
      </w:r>
      <w:r w:rsidR="001B29FB">
        <w:t>;</w:t>
      </w:r>
    </w:p>
    <w:p w:rsidR="006833CF" w:rsidRDefault="006338A2" w:rsidP="0058234F">
      <w:r>
        <w:t xml:space="preserve">CVWUSERFOLDER </w:t>
      </w:r>
      <w:r w:rsidR="006833CF">
        <w:t>_</w:t>
      </w:r>
      <w:r w:rsidR="00B45A4D">
        <w:fldChar w:fldCharType="begin"/>
      </w:r>
      <w:r w:rsidR="006833CF">
        <w:instrText xml:space="preserve"> MERGEFIELD Folder_Name </w:instrText>
      </w:r>
      <w:r w:rsidR="00B45A4D">
        <w:fldChar w:fldCharType="separate"/>
      </w:r>
      <w:r w:rsidR="00F1639A">
        <w:rPr>
          <w:noProof/>
        </w:rPr>
        <w:t>«Folder_Name»</w:t>
      </w:r>
      <w:r w:rsidR="00B45A4D">
        <w:fldChar w:fldCharType="end"/>
      </w:r>
      <w:r w:rsidR="00446BF3">
        <w:t xml:space="preserve"> </w:t>
      </w:r>
      <w:r w:rsidR="001B29FB">
        <w:t xml:space="preserve"> </w:t>
      </w:r>
      <w:r w:rsidR="00BF6F6E">
        <w:t>=</w:t>
      </w:r>
      <w:r w:rsidR="00446BF3">
        <w:t xml:space="preserve"> </w:t>
      </w:r>
      <w:fldSimple w:instr=" MERGEFIELD user ">
        <w:r w:rsidR="00F1639A">
          <w:rPr>
            <w:noProof/>
          </w:rPr>
          <w:t>«user»</w:t>
        </w:r>
      </w:fldSimple>
      <w:r w:rsidR="001B29FB">
        <w:t>;</w:t>
      </w:r>
    </w:p>
    <w:p w:rsidR="006833CF" w:rsidRPr="0058234F" w:rsidRDefault="006833CF" w:rsidP="0058234F"/>
    <w:sectPr w:rsidR="006833CF" w:rsidRPr="0058234F" w:rsidSect="006D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39A" w:rsidRDefault="00F1639A" w:rsidP="006B5395">
      <w:pPr>
        <w:spacing w:after="0" w:line="240" w:lineRule="auto"/>
      </w:pPr>
      <w:r>
        <w:separator/>
      </w:r>
    </w:p>
  </w:endnote>
  <w:endnote w:type="continuationSeparator" w:id="0">
    <w:p w:rsidR="00F1639A" w:rsidRDefault="00F1639A" w:rsidP="006B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39A" w:rsidRDefault="00F1639A" w:rsidP="006B5395">
      <w:pPr>
        <w:spacing w:after="0" w:line="240" w:lineRule="auto"/>
      </w:pPr>
      <w:r>
        <w:separator/>
      </w:r>
    </w:p>
  </w:footnote>
  <w:footnote w:type="continuationSeparator" w:id="0">
    <w:p w:rsidR="00F1639A" w:rsidRDefault="00F1639A" w:rsidP="006B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02B34"/>
    <w:multiLevelType w:val="hybridMultilevel"/>
    <w:tmpl w:val="692AF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56398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Theme="minorHAnsi" w:hAnsiTheme="minorHAnsi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Theme="minorHAnsi" w:hAnsiTheme="minorHAnsi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Theme="minorHAnsi" w:hAnsiTheme="minorHAnsi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Theme="minorHAnsi" w:hAnsiTheme="minorHAnsi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386048661"/>
  </wne:recipientData>
  <wne:recipientData>
    <wne:active wne:val="1"/>
    <wne:hash wne:val="-930109876"/>
  </wne:recipientData>
  <wne:recipientData>
    <wne:active wne:val="1"/>
    <wne:hash wne:val="-1872444635"/>
  </wne:recipientData>
  <wne:recipientData>
    <wne:active wne:val="1"/>
    <wne:hash wne:val="-32855736"/>
  </wne:recipientData>
  <wne:recipientData>
    <wne:active wne:val="1"/>
    <wne:hash wne:val="475802697"/>
  </wne:recipientData>
  <wne:recipientData>
    <wne:active wne:val="1"/>
    <wne:hash wne:val="-2102686356"/>
  </wne:recipientData>
  <wne:recipientData>
    <wne:active wne:val="1"/>
    <wne:hash wne:val="420460425"/>
  </wne:recipientData>
  <wne:recipientData>
    <wne:active wne:val="1"/>
    <wne:hash wne:val="-1046065923"/>
  </wne:recipientData>
  <wne:recipientData>
    <wne:active wne:val="1"/>
    <wne:hash wne:val="552344534"/>
  </wne:recipientData>
  <wne:recipientData>
    <wne:active wne:val="1"/>
    <wne:hash wne:val="1380313343"/>
  </wne:recipientData>
  <wne:recipientData>
    <wne:active wne:val="1"/>
    <wne:hash wne:val="64316004"/>
  </wne:recipientData>
  <wne:recipientData>
    <wne:active wne:val="1"/>
    <wne:hash wne:val="65261017"/>
  </wne:recipientData>
  <wne:recipientData>
    <wne:active wne:val="1"/>
    <wne:hash wne:val="1034828968"/>
  </wne:recipientData>
  <wne:recipientData>
    <wne:active wne:val="1"/>
    <wne:hash wne:val="-951742283"/>
  </wne:recipientData>
  <wne:recipientData>
    <wne:active wne:val="1"/>
    <wne:hash wne:val="216458476"/>
  </wne:recipientData>
  <wne:recipientData>
    <wne:active wne:val="1"/>
    <wne:hash wne:val="-1850701152"/>
  </wne:recipientData>
  <wne:recipientData>
    <wne:active wne:val="1"/>
    <wne:hash wne:val="745413562"/>
  </wne:recipientData>
  <wne:recipientData>
    <wne:active wne:val="1"/>
    <wne:hash wne:val="229029107"/>
  </wne:recipientData>
  <wne:recipientData>
    <wne:active wne:val="1"/>
    <wne:hash wne:val="1655873156"/>
  </wne:recipientData>
  <wne:recipientData>
    <wne:active wne:val="1"/>
    <wne:hash wne:val="1762668138"/>
  </wne:recipientData>
  <wne:recipientData>
    <wne:active wne:val="1"/>
    <wne:hash wne:val="-1394833611"/>
  </wne:recipientData>
  <wne:recipientData>
    <wne:active wne:val="1"/>
    <wne:hash wne:val="-1652630155"/>
  </wne:recipientData>
  <wne:recipientData>
    <wne:active wne:val="1"/>
    <wne:hash wne:val="-1511694581"/>
  </wne:recipientData>
  <wne:recipientData>
    <wne:active wne:val="1"/>
    <wne:hash wne:val="1117800899"/>
  </wne:recipientData>
  <wne:recipientData>
    <wne:active wne:val="1"/>
    <wne:hash wne:val="1497794146"/>
  </wne:recipientData>
  <wne:recipientData>
    <wne:active wne:val="1"/>
    <wne:hash wne:val="-1629439147"/>
  </wne:recipientData>
  <wne:recipientData>
    <wne:active wne:val="1"/>
    <wne:hash wne:val="515654343"/>
  </wne:recipientData>
  <wne:recipientData>
    <wne:active wne:val="1"/>
    <wne:hash wne:val="-612624811"/>
  </wne:recipientData>
  <wne:recipientData>
    <wne:active wne:val="1"/>
    <wne:hash wne:val="-1091740248"/>
  </wne:recipientData>
  <wne:recipientData>
    <wne:active wne:val="1"/>
    <wne:hash wne:val="-1840029528"/>
  </wne:recipientData>
  <wne:recipientData>
    <wne:active wne:val="1"/>
    <wne:hash wne:val="-161644575"/>
  </wne:recipientData>
  <wne:recipientData>
    <wne:active wne:val="1"/>
    <wne:hash wne:val="-925347806"/>
  </wne:recipientData>
  <wne:recipientData>
    <wne:active wne:val="1"/>
    <wne:hash wne:val="547422290"/>
  </wne:recipientData>
  <wne:recipientData>
    <wne:active wne:val="1"/>
    <wne:hash wne:val="-575397916"/>
  </wne:recipientData>
  <wne:recipientData>
    <wne:active wne:val="1"/>
    <wne:hash wne:val="83985144"/>
  </wne:recipientData>
  <wne:recipientData>
    <wne:active wne:val="1"/>
    <wne:hash wne:val="-767039703"/>
  </wne:recipientData>
  <wne:recipientData>
    <wne:active wne:val="1"/>
    <wne:hash wne:val="-1259212469"/>
  </wne:recipientData>
  <wne:recipientData>
    <wne:active wne:val="1"/>
    <wne:hash wne:val="-1167165082"/>
  </wne:recipientData>
  <wne:recipientData>
    <wne:active wne:val="1"/>
    <wne:hash wne:val="1205018982"/>
  </wne:recipientData>
  <wne:recipientData>
    <wne:active wne:val="1"/>
    <wne:hash wne:val="-1260999664"/>
  </wne:recipientData>
  <wne:recipientData>
    <wne:active wne:val="1"/>
    <wne:hash wne:val="-2036386700"/>
  </wne:recipientData>
  <wne:recipientData>
    <wne:active wne:val="1"/>
    <wne:hash wne:val="-1840041334"/>
  </wne:recipientData>
  <wne:recipientData>
    <wne:active wne:val="1"/>
    <wne:hash wne:val="1030086112"/>
  </wne:recipientData>
  <wne:recipientData>
    <wne:active wne:val="1"/>
    <wne:hash wne:val="1315155748"/>
  </wne:recipientData>
  <wne:recipientData>
    <wne:active wne:val="1"/>
    <wne:hash wne:val="-308964152"/>
  </wne:recipientData>
  <wne:recipientData>
    <wne:active wne:val="1"/>
    <wne:hash wne:val="130672495"/>
  </wne:recipientData>
  <wne:recipientData>
    <wne:active wne:val="1"/>
    <wne:hash wne:val="1633835613"/>
  </wne:recipientData>
  <wne:recipientData>
    <wne:active wne:val="1"/>
    <wne:hash wne:val="-882336588"/>
  </wne:recipientData>
  <wne:recipientData>
    <wne:active wne:val="1"/>
    <wne:hash wne:val="-871770748"/>
  </wne:recipientData>
  <wne:recipientData>
    <wne:active wne:val="1"/>
    <wne:hash wne:val="292714642"/>
  </wne:recipientData>
  <wne:recipientData>
    <wne:active wne:val="1"/>
    <wne:hash wne:val="426052109"/>
  </wne:recipientData>
  <wne:recipientData>
    <wne:active wne:val="1"/>
    <wne:hash wne:val="2047005807"/>
  </wne:recipientData>
  <wne:recipientData>
    <wne:active wne:val="1"/>
    <wne:hash wne:val="578352302"/>
  </wne:recipientData>
  <wne:recipientData>
    <wne:active wne:val="1"/>
    <wne:hash wne:val="204903472"/>
  </wne:recipientData>
  <wne:recipientData>
    <wne:active wne:val="1"/>
    <wne:hash wne:val="255820181"/>
  </wne:recipientData>
  <wne:recipientData>
    <wne:active wne:val="1"/>
    <wne:hash wne:val="-1461332089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V:\vector Scripts\merge tools\folder path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2"/>
    <w:activeRecord w:val="25"/>
    <w:odso>
      <w:udl w:val="Provider=Microsoft.ACE.OLEDB.12.0;User ID=Admin;Data Source=V:\vector Scripts\merge tools\folder path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3CF"/>
    <w:rsid w:val="000D0DC2"/>
    <w:rsid w:val="001B29FB"/>
    <w:rsid w:val="001F15F3"/>
    <w:rsid w:val="001F24A9"/>
    <w:rsid w:val="002D3247"/>
    <w:rsid w:val="00446BF3"/>
    <w:rsid w:val="00452EA4"/>
    <w:rsid w:val="0050703C"/>
    <w:rsid w:val="0058234F"/>
    <w:rsid w:val="005954EF"/>
    <w:rsid w:val="00596591"/>
    <w:rsid w:val="005F161E"/>
    <w:rsid w:val="006143B8"/>
    <w:rsid w:val="006338A2"/>
    <w:rsid w:val="006807C2"/>
    <w:rsid w:val="006833CF"/>
    <w:rsid w:val="006B5395"/>
    <w:rsid w:val="006D2FF0"/>
    <w:rsid w:val="008A6CBF"/>
    <w:rsid w:val="008E443E"/>
    <w:rsid w:val="008F074A"/>
    <w:rsid w:val="00953106"/>
    <w:rsid w:val="009B3F53"/>
    <w:rsid w:val="009B6DE6"/>
    <w:rsid w:val="00B45A4D"/>
    <w:rsid w:val="00B56B8D"/>
    <w:rsid w:val="00BF6F6E"/>
    <w:rsid w:val="00C86394"/>
    <w:rsid w:val="00C96EBD"/>
    <w:rsid w:val="00DC1DDE"/>
    <w:rsid w:val="00EC011A"/>
    <w:rsid w:val="00F1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F3"/>
  </w:style>
  <w:style w:type="paragraph" w:styleId="Heading1">
    <w:name w:val="heading 1"/>
    <w:basedOn w:val="Normal"/>
    <w:next w:val="Normal"/>
    <w:link w:val="Heading1Char"/>
    <w:uiPriority w:val="9"/>
    <w:qFormat/>
    <w:rsid w:val="001F15F3"/>
    <w:pPr>
      <w:spacing w:before="480" w:after="0"/>
      <w:ind w:left="-14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B3F5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395"/>
  </w:style>
  <w:style w:type="paragraph" w:styleId="Footer">
    <w:name w:val="footer"/>
    <w:basedOn w:val="Normal"/>
    <w:link w:val="FooterChar"/>
    <w:uiPriority w:val="99"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95"/>
  </w:style>
  <w:style w:type="paragraph" w:styleId="Title">
    <w:name w:val="Title"/>
    <w:basedOn w:val="Normal"/>
    <w:next w:val="Normal"/>
    <w:link w:val="TitleChar"/>
    <w:uiPriority w:val="10"/>
    <w:qFormat/>
    <w:rsid w:val="001F15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5F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5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F15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F15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15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15F3"/>
    <w:rPr>
      <w:b/>
      <w:bCs/>
    </w:rPr>
  </w:style>
  <w:style w:type="character" w:styleId="Emphasis">
    <w:name w:val="Emphasis"/>
    <w:uiPriority w:val="20"/>
    <w:qFormat/>
    <w:rsid w:val="001F15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F15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5F3"/>
  </w:style>
  <w:style w:type="paragraph" w:styleId="ListParagraph">
    <w:name w:val="List Paragraph"/>
    <w:basedOn w:val="Normal"/>
    <w:uiPriority w:val="34"/>
    <w:qFormat/>
    <w:rsid w:val="001F15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5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5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F3"/>
    <w:rPr>
      <w:b/>
      <w:bCs/>
      <w:i/>
      <w:iCs/>
    </w:rPr>
  </w:style>
  <w:style w:type="character" w:styleId="SubtleEmphasis">
    <w:name w:val="Subtle Emphasis"/>
    <w:uiPriority w:val="19"/>
    <w:qFormat/>
    <w:rsid w:val="001F15F3"/>
    <w:rPr>
      <w:i/>
      <w:iCs/>
    </w:rPr>
  </w:style>
  <w:style w:type="character" w:styleId="IntenseEmphasis">
    <w:name w:val="Intense Emphasis"/>
    <w:uiPriority w:val="21"/>
    <w:qFormat/>
    <w:rsid w:val="001F15F3"/>
    <w:rPr>
      <w:b/>
      <w:bCs/>
    </w:rPr>
  </w:style>
  <w:style w:type="character" w:styleId="SubtleReference">
    <w:name w:val="Subtle Reference"/>
    <w:uiPriority w:val="31"/>
    <w:qFormat/>
    <w:rsid w:val="001F15F3"/>
    <w:rPr>
      <w:smallCaps/>
    </w:rPr>
  </w:style>
  <w:style w:type="character" w:styleId="IntenseReference">
    <w:name w:val="Intense Reference"/>
    <w:uiPriority w:val="32"/>
    <w:qFormat/>
    <w:rsid w:val="001F15F3"/>
    <w:rPr>
      <w:smallCaps/>
      <w:spacing w:val="5"/>
      <w:u w:val="single"/>
    </w:rPr>
  </w:style>
  <w:style w:type="character" w:styleId="BookTitle">
    <w:name w:val="Book Title"/>
    <w:uiPriority w:val="33"/>
    <w:qFormat/>
    <w:rsid w:val="001F15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5F3"/>
    <w:pPr>
      <w:outlineLvl w:val="9"/>
    </w:pPr>
  </w:style>
  <w:style w:type="paragraph" w:customStyle="1" w:styleId="ChapterIntroduction">
    <w:name w:val="Chapter Introduction"/>
    <w:next w:val="Normal"/>
    <w:link w:val="ChapterIntroductionChar"/>
    <w:qFormat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pterIntroductionChar">
    <w:name w:val="Chapter Introduction Char"/>
    <w:basedOn w:val="Heading1Char"/>
    <w:link w:val="ChapterIntroduction"/>
    <w:rsid w:val="001F15F3"/>
    <w:rPr>
      <w:b/>
      <w:bCs/>
    </w:rPr>
  </w:style>
  <w:style w:type="paragraph" w:customStyle="1" w:styleId="ChapterIntroductionText">
    <w:name w:val="Chapter Introduction Text"/>
    <w:basedOn w:val="BodyText"/>
    <w:link w:val="ChapterIntroductionTextChar"/>
    <w:qFormat/>
    <w:rsid w:val="001F15F3"/>
  </w:style>
  <w:style w:type="paragraph" w:styleId="BodyText">
    <w:name w:val="Body Text"/>
    <w:basedOn w:val="Normal"/>
    <w:link w:val="BodyTextChar"/>
    <w:uiPriority w:val="99"/>
    <w:semiHidden/>
    <w:unhideWhenUsed/>
    <w:rsid w:val="001F15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5F3"/>
  </w:style>
  <w:style w:type="character" w:customStyle="1" w:styleId="ChapterIntroductionTextChar">
    <w:name w:val="Chapter Introduction Text Char"/>
    <w:basedOn w:val="BodyTextChar"/>
    <w:link w:val="ChapterIntroductionText"/>
    <w:rsid w:val="001F15F3"/>
  </w:style>
  <w:style w:type="character" w:customStyle="1" w:styleId="Keyword">
    <w:name w:val="Keyword"/>
    <w:basedOn w:val="Heading4Char"/>
    <w:uiPriority w:val="1"/>
    <w:qFormat/>
    <w:rsid w:val="001F15F3"/>
  </w:style>
  <w:style w:type="paragraph" w:customStyle="1" w:styleId="Procedure1">
    <w:name w:val="Procedure 1"/>
    <w:basedOn w:val="Heading2"/>
    <w:next w:val="Normal"/>
    <w:link w:val="Procedure1Char"/>
    <w:qFormat/>
    <w:rsid w:val="001F15F3"/>
    <w:rPr>
      <w:u w:val="single"/>
    </w:rPr>
  </w:style>
  <w:style w:type="character" w:customStyle="1" w:styleId="Procedure1Char">
    <w:name w:val="Procedure 1 Char"/>
    <w:basedOn w:val="Heading2Char"/>
    <w:link w:val="Procedure1"/>
    <w:rsid w:val="001F15F3"/>
    <w:rPr>
      <w:b/>
      <w:bCs/>
      <w:u w:val="single"/>
    </w:rPr>
  </w:style>
  <w:style w:type="paragraph" w:customStyle="1" w:styleId="Procedure2">
    <w:name w:val="Procedure 2"/>
    <w:basedOn w:val="Heading3"/>
    <w:next w:val="Normal"/>
    <w:link w:val="Procedure2Char"/>
    <w:qFormat/>
    <w:rsid w:val="001F15F3"/>
    <w:rPr>
      <w:u w:val="single"/>
    </w:rPr>
  </w:style>
  <w:style w:type="character" w:customStyle="1" w:styleId="Procedure2Char">
    <w:name w:val="Procedure 2 Char"/>
    <w:basedOn w:val="Heading3Char"/>
    <w:link w:val="Procedure2"/>
    <w:rsid w:val="001F15F3"/>
    <w:rPr>
      <w:b/>
      <w:bCs/>
      <w:u w:val="single"/>
    </w:rPr>
  </w:style>
  <w:style w:type="paragraph" w:customStyle="1" w:styleId="Procedure3">
    <w:name w:val="Procedure 3"/>
    <w:basedOn w:val="Heading4"/>
    <w:next w:val="Normal"/>
    <w:link w:val="Procedure3Char"/>
    <w:qFormat/>
    <w:rsid w:val="001F15F3"/>
  </w:style>
  <w:style w:type="character" w:customStyle="1" w:styleId="Procedure3Char">
    <w:name w:val="Procedure 3 Char"/>
    <w:basedOn w:val="Heading4Char"/>
    <w:link w:val="Procedure3"/>
    <w:rsid w:val="001F15F3"/>
    <w:rPr>
      <w:b/>
      <w:bCs/>
      <w:i/>
      <w:iCs/>
    </w:rPr>
  </w:style>
  <w:style w:type="paragraph" w:customStyle="1" w:styleId="Procedure4">
    <w:name w:val="Procedure 4"/>
    <w:basedOn w:val="Heading5"/>
    <w:next w:val="Normal"/>
    <w:link w:val="Procedure4Char"/>
    <w:qFormat/>
    <w:rsid w:val="001F15F3"/>
  </w:style>
  <w:style w:type="character" w:customStyle="1" w:styleId="Procedure4Char">
    <w:name w:val="Procedure 4 Char"/>
    <w:basedOn w:val="Heading5Char"/>
    <w:link w:val="Procedure4"/>
    <w:rsid w:val="001F15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V:\vector%20Scripts\merge%20tools\folder%20paths.xlsx" TargetMode="External"/><Relationship Id="rId2" Type="http://schemas.openxmlformats.org/officeDocument/2006/relationships/mailMergeSource" Target="file:///V:\vector%20Scripts\merge%20tools\folder%20paths.xlsx" TargetMode="External"/><Relationship Id="rId1" Type="http://schemas.openxmlformats.org/officeDocument/2006/relationships/attachedTemplate" Target="file:///C:\Documents%20and%20Settings\All%20Users\Documents\MS_WORD\template%20Blank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Blank.dotx</Template>
  <TotalTime>55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Benjamin A. Rudgers, Architect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br</cp:lastModifiedBy>
  <cp:revision>9</cp:revision>
  <dcterms:created xsi:type="dcterms:W3CDTF">2009-08-26T17:07:00Z</dcterms:created>
  <dcterms:modified xsi:type="dcterms:W3CDTF">2009-09-08T04:39:00Z</dcterms:modified>
</cp:coreProperties>
</file>