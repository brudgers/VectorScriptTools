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C2" w:rsidRPr="0058234F" w:rsidRDefault="006807C2" w:rsidP="0058234F"/>
    <w:sectPr w:rsidR="006807C2" w:rsidRPr="0058234F" w:rsidSect="006D2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34F" w:rsidRDefault="0058234F" w:rsidP="006B5395">
      <w:pPr>
        <w:spacing w:after="0" w:line="240" w:lineRule="auto"/>
      </w:pPr>
      <w:r>
        <w:separator/>
      </w:r>
    </w:p>
  </w:endnote>
  <w:endnote w:type="continuationSeparator" w:id="0">
    <w:p w:rsidR="0058234F" w:rsidRDefault="0058234F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A4" w:rsidRDefault="00452E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A4" w:rsidRDefault="00452E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106" w:rsidRPr="006D2FF0" w:rsidRDefault="00953106" w:rsidP="006D2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34F" w:rsidRDefault="0058234F" w:rsidP="006B5395">
      <w:pPr>
        <w:spacing w:after="0" w:line="240" w:lineRule="auto"/>
      </w:pPr>
      <w:r>
        <w:separator/>
      </w:r>
    </w:p>
  </w:footnote>
  <w:footnote w:type="continuationSeparator" w:id="0">
    <w:p w:rsidR="0058234F" w:rsidRDefault="0058234F" w:rsidP="006B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A4" w:rsidRDefault="00452E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A4" w:rsidRDefault="00452E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395" w:rsidRPr="00452EA4" w:rsidRDefault="006B5395" w:rsidP="00452E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D0DC2"/>
    <w:rsid w:val="001F15F3"/>
    <w:rsid w:val="001F24A9"/>
    <w:rsid w:val="002D3247"/>
    <w:rsid w:val="00452EA4"/>
    <w:rsid w:val="0050703C"/>
    <w:rsid w:val="0058234F"/>
    <w:rsid w:val="005954EF"/>
    <w:rsid w:val="00596591"/>
    <w:rsid w:val="005F161E"/>
    <w:rsid w:val="006807C2"/>
    <w:rsid w:val="006B5395"/>
    <w:rsid w:val="006D2FF0"/>
    <w:rsid w:val="00953106"/>
    <w:rsid w:val="009B3F53"/>
    <w:rsid w:val="009B6DE6"/>
    <w:rsid w:val="00B5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Documents\MS_WORD\template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Blank.dotx</Template>
  <TotalTime>1</TotalTime>
  <Pages>1</Pages>
  <Words>0</Words>
  <Characters>0</Characters>
  <Application>Microsoft Office Word</Application>
  <DocSecurity>0</DocSecurity>
  <Lines>1</Lines>
  <Paragraphs>1</Paragraphs>
  <ScaleCrop>false</ScaleCrop>
  <Company>Benjamin A. Rudgers, Architect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1</cp:revision>
  <dcterms:created xsi:type="dcterms:W3CDTF">2009-08-26T16:56:00Z</dcterms:created>
  <dcterms:modified xsi:type="dcterms:W3CDTF">2009-08-26T16:57:00Z</dcterms:modified>
</cp:coreProperties>
</file>